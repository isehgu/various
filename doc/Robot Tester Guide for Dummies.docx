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E5" w:rsidRDefault="00F315E5">
      <w:r>
        <w:t>Robot Tester Guide for Dummies</w:t>
      </w:r>
    </w:p>
    <w:p w:rsidR="0097077E" w:rsidRPr="006C4955" w:rsidRDefault="0097077E" w:rsidP="0097077E">
      <w:pPr>
        <w:keepNext/>
        <w:spacing w:before="480" w:line="322" w:lineRule="atLeast"/>
        <w:outlineLvl w:val="0"/>
        <w:rPr>
          <w:rFonts w:ascii="Cambria" w:hAnsi="Cambria"/>
          <w:b/>
          <w:bCs/>
          <w:color w:val="FF0000"/>
          <w:kern w:val="36"/>
          <w:sz w:val="28"/>
          <w:szCs w:val="28"/>
        </w:rPr>
      </w:pPr>
      <w:bookmarkStart w:id="0" w:name="_Toc370068957"/>
      <w:r w:rsidRPr="0097077E">
        <w:rPr>
          <w:rFonts w:ascii="Cambria" w:hAnsi="Cambria"/>
          <w:b/>
          <w:bCs/>
          <w:color w:val="365F91"/>
          <w:kern w:val="36"/>
          <w:sz w:val="28"/>
          <w:szCs w:val="28"/>
        </w:rPr>
        <w:t>Installation</w:t>
      </w:r>
      <w:bookmarkEnd w:id="0"/>
      <w:r w:rsidR="00EA35A3">
        <w:rPr>
          <w:rFonts w:ascii="Cambria" w:hAnsi="Cambria"/>
          <w:b/>
          <w:bCs/>
          <w:color w:val="365F91"/>
          <w:kern w:val="36"/>
          <w:sz w:val="28"/>
          <w:szCs w:val="28"/>
        </w:rPr>
        <w:t xml:space="preserve"> – Windows, </w:t>
      </w:r>
      <w:r w:rsidR="00EA35A3" w:rsidRPr="006C4955">
        <w:rPr>
          <w:rFonts w:ascii="Cambria" w:hAnsi="Cambria"/>
          <w:b/>
          <w:bCs/>
          <w:color w:val="FF0000"/>
          <w:kern w:val="36"/>
          <w:sz w:val="28"/>
          <w:szCs w:val="28"/>
        </w:rPr>
        <w:t>Is Linux install the same?</w:t>
      </w:r>
    </w:p>
    <w:p w:rsidR="0097077E" w:rsidRPr="0097077E" w:rsidRDefault="0097077E" w:rsidP="0097077E">
      <w:pPr>
        <w:keepNext/>
        <w:spacing w:before="200" w:line="299" w:lineRule="atLeast"/>
        <w:outlineLvl w:val="1"/>
        <w:rPr>
          <w:rFonts w:ascii="Cambria" w:hAnsi="Cambria"/>
          <w:b/>
          <w:bCs/>
          <w:color w:val="4F81BD"/>
          <w:sz w:val="26"/>
          <w:szCs w:val="26"/>
        </w:rPr>
      </w:pPr>
      <w:r w:rsidRPr="0097077E">
        <w:rPr>
          <w:rFonts w:ascii="Cambria" w:hAnsi="Cambria"/>
          <w:b/>
          <w:bCs/>
          <w:color w:val="4F81BD"/>
          <w:sz w:val="26"/>
          <w:szCs w:val="26"/>
        </w:rPr>
        <w:t>Required Components</w:t>
      </w:r>
    </w:p>
    <w:p w:rsidR="0097077E" w:rsidRPr="0097077E" w:rsidRDefault="0097077E" w:rsidP="0097077E">
      <w:p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r w:rsidRPr="0097077E">
        <w:rPr>
          <w:rFonts w:ascii="Calibri" w:hAnsi="Calibri"/>
          <w:color w:val="000000"/>
          <w:sz w:val="22"/>
          <w:szCs w:val="22"/>
        </w:rPr>
        <w:t xml:space="preserve">The following components are required in either 32 bit or 64 bit </w:t>
      </w:r>
      <w:r>
        <w:rPr>
          <w:rFonts w:ascii="Calibri" w:hAnsi="Calibri"/>
          <w:color w:val="000000"/>
          <w:sz w:val="22"/>
          <w:szCs w:val="22"/>
        </w:rPr>
        <w:t>and for either Python 2.6</w:t>
      </w:r>
    </w:p>
    <w:p w:rsidR="0097077E" w:rsidRDefault="0097077E" w:rsidP="000028B3">
      <w:pPr>
        <w:pStyle w:val="ListParagraph"/>
        <w:numPr>
          <w:ilvl w:val="0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 w:rsidRPr="000028B3">
        <w:rPr>
          <w:rFonts w:ascii="Calibri" w:hAnsi="Calibri"/>
          <w:color w:val="000000"/>
          <w:sz w:val="22"/>
          <w:szCs w:val="22"/>
        </w:rPr>
        <w:t>Python</w:t>
      </w:r>
      <w:r w:rsidR="00EA35A3">
        <w:rPr>
          <w:rFonts w:ascii="Calibri" w:hAnsi="Calibri"/>
          <w:color w:val="000000"/>
          <w:sz w:val="22"/>
          <w:szCs w:val="22"/>
        </w:rPr>
        <w:t xml:space="preserve"> – 2.6</w:t>
      </w:r>
    </w:p>
    <w:p w:rsidR="00EA35A3" w:rsidRDefault="00EA35A3" w:rsidP="00EA35A3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32 bit -- </w:t>
      </w:r>
      <w:r w:rsidRPr="00EA35A3">
        <w:rPr>
          <w:rFonts w:ascii="Calibri" w:hAnsi="Calibri"/>
          <w:color w:val="000000"/>
          <w:sz w:val="22"/>
          <w:szCs w:val="22"/>
        </w:rPr>
        <w:t>J:\ASG\RobotFramework\Installation_Files</w:t>
      </w:r>
      <w:r>
        <w:rPr>
          <w:rFonts w:ascii="Calibri" w:hAnsi="Calibri"/>
          <w:color w:val="000000"/>
          <w:sz w:val="22"/>
          <w:szCs w:val="22"/>
        </w:rPr>
        <w:t>\</w:t>
      </w:r>
      <w:r w:rsidRPr="00EA35A3">
        <w:rPr>
          <w:rFonts w:ascii="Calibri" w:hAnsi="Calibri"/>
          <w:color w:val="000000"/>
          <w:sz w:val="22"/>
          <w:szCs w:val="22"/>
        </w:rPr>
        <w:t>python-2.6.6.msi</w:t>
      </w:r>
    </w:p>
    <w:p w:rsidR="00EA35A3" w:rsidRPr="000028B3" w:rsidRDefault="00EA35A3" w:rsidP="00EA35A3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64 bit -- </w:t>
      </w:r>
      <w:r w:rsidRPr="00EA35A3">
        <w:rPr>
          <w:rFonts w:ascii="Calibri" w:hAnsi="Calibri"/>
          <w:color w:val="000000"/>
          <w:sz w:val="22"/>
          <w:szCs w:val="22"/>
        </w:rPr>
        <w:t>J:\ASG\RobotFramework\Installation_Files</w:t>
      </w:r>
      <w:r>
        <w:rPr>
          <w:rFonts w:ascii="Calibri" w:hAnsi="Calibri"/>
          <w:color w:val="000000"/>
          <w:sz w:val="22"/>
          <w:szCs w:val="22"/>
        </w:rPr>
        <w:t>\</w:t>
      </w:r>
      <w:r w:rsidRPr="00EA35A3">
        <w:rPr>
          <w:rFonts w:ascii="Calibri" w:hAnsi="Calibri"/>
          <w:color w:val="000000"/>
          <w:sz w:val="22"/>
          <w:szCs w:val="22"/>
        </w:rPr>
        <w:t>python-2.6.6.amd64.msi</w:t>
      </w:r>
      <w:r>
        <w:rPr>
          <w:rFonts w:ascii="Calibri" w:hAnsi="Calibri"/>
          <w:color w:val="000000"/>
          <w:sz w:val="22"/>
          <w:szCs w:val="22"/>
        </w:rPr>
        <w:br/>
      </w:r>
    </w:p>
    <w:p w:rsidR="0097077E" w:rsidRDefault="0097077E" w:rsidP="000028B3">
      <w:pPr>
        <w:pStyle w:val="ListParagraph"/>
        <w:numPr>
          <w:ilvl w:val="0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proofErr w:type="spellStart"/>
      <w:r w:rsidRPr="000028B3">
        <w:rPr>
          <w:rFonts w:ascii="Calibri" w:hAnsi="Calibri"/>
          <w:color w:val="000000"/>
          <w:sz w:val="22"/>
          <w:szCs w:val="22"/>
        </w:rPr>
        <w:t>MySQLDB</w:t>
      </w:r>
      <w:proofErr w:type="spellEnd"/>
      <w:r w:rsidRPr="000028B3">
        <w:rPr>
          <w:rFonts w:ascii="Calibri" w:hAnsi="Calibri"/>
          <w:color w:val="000000"/>
          <w:sz w:val="22"/>
          <w:szCs w:val="22"/>
        </w:rPr>
        <w:t xml:space="preserve"> Python Module</w:t>
      </w:r>
      <w:r w:rsidR="00EA35A3">
        <w:rPr>
          <w:rFonts w:ascii="Calibri" w:hAnsi="Calibri"/>
          <w:color w:val="000000"/>
          <w:sz w:val="22"/>
          <w:szCs w:val="22"/>
        </w:rPr>
        <w:t xml:space="preserve"> – 1.2.4</w:t>
      </w:r>
    </w:p>
    <w:p w:rsidR="00EA35A3" w:rsidRDefault="00EA35A3" w:rsidP="001B5BD8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32 bit -- </w:t>
      </w:r>
      <w:r w:rsidRPr="00EA35A3">
        <w:rPr>
          <w:rFonts w:ascii="Calibri" w:hAnsi="Calibri"/>
          <w:color w:val="000000"/>
          <w:sz w:val="22"/>
          <w:szCs w:val="22"/>
        </w:rPr>
        <w:t>J:\ASG\RobotFramework\Installation_Files</w:t>
      </w:r>
      <w:r>
        <w:rPr>
          <w:rFonts w:ascii="Calibri" w:hAnsi="Calibri"/>
          <w:color w:val="000000"/>
          <w:sz w:val="22"/>
          <w:szCs w:val="22"/>
        </w:rPr>
        <w:t>\</w:t>
      </w:r>
      <w:r w:rsidR="001B5BD8" w:rsidRPr="001B5BD8">
        <w:rPr>
          <w:rFonts w:ascii="Calibri" w:hAnsi="Calibri"/>
          <w:color w:val="000000"/>
          <w:sz w:val="22"/>
          <w:szCs w:val="22"/>
        </w:rPr>
        <w:t>MySQL-python-1.2.4.win32-py2.6.exe</w:t>
      </w:r>
    </w:p>
    <w:p w:rsidR="00EA35A3" w:rsidRPr="000028B3" w:rsidRDefault="00EA35A3" w:rsidP="001B5BD8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64 bit -- </w:t>
      </w:r>
      <w:r w:rsidRPr="00EA35A3">
        <w:rPr>
          <w:rFonts w:ascii="Calibri" w:hAnsi="Calibri"/>
          <w:color w:val="000000"/>
          <w:sz w:val="22"/>
          <w:szCs w:val="22"/>
        </w:rPr>
        <w:t>J:\ASG\RobotFramework\Installation_Files</w:t>
      </w:r>
      <w:r>
        <w:rPr>
          <w:rFonts w:ascii="Calibri" w:hAnsi="Calibri"/>
          <w:color w:val="000000"/>
          <w:sz w:val="22"/>
          <w:szCs w:val="22"/>
        </w:rPr>
        <w:t>\</w:t>
      </w:r>
      <w:r w:rsidR="001B5BD8" w:rsidRPr="001B5BD8">
        <w:rPr>
          <w:rFonts w:ascii="Calibri" w:hAnsi="Calibri"/>
          <w:color w:val="000000"/>
          <w:sz w:val="22"/>
          <w:szCs w:val="22"/>
        </w:rPr>
        <w:t>MySQL-python-1.2.4.win-amd64-py2.6.exe</w:t>
      </w:r>
      <w:r w:rsidR="001B5BD8">
        <w:rPr>
          <w:rFonts w:ascii="Calibri" w:hAnsi="Calibri"/>
          <w:color w:val="000000"/>
          <w:sz w:val="22"/>
          <w:szCs w:val="22"/>
        </w:rPr>
        <w:br/>
      </w:r>
    </w:p>
    <w:p w:rsidR="000028B3" w:rsidRDefault="0097077E" w:rsidP="000028B3">
      <w:pPr>
        <w:pStyle w:val="ListParagraph"/>
        <w:numPr>
          <w:ilvl w:val="0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proofErr w:type="spellStart"/>
      <w:r w:rsidRPr="000028B3">
        <w:rPr>
          <w:rFonts w:ascii="Calibri" w:hAnsi="Calibri"/>
          <w:color w:val="000000"/>
          <w:sz w:val="22"/>
          <w:szCs w:val="22"/>
        </w:rPr>
        <w:t>Lxml</w:t>
      </w:r>
      <w:proofErr w:type="spellEnd"/>
      <w:r w:rsidRPr="000028B3">
        <w:rPr>
          <w:rFonts w:ascii="Calibri" w:hAnsi="Calibri"/>
          <w:color w:val="000000"/>
          <w:sz w:val="22"/>
          <w:szCs w:val="22"/>
        </w:rPr>
        <w:t xml:space="preserve"> Python Module</w:t>
      </w:r>
      <w:r w:rsidR="0064408D">
        <w:rPr>
          <w:rFonts w:ascii="Calibri" w:hAnsi="Calibri"/>
          <w:color w:val="000000"/>
          <w:sz w:val="22"/>
          <w:szCs w:val="22"/>
        </w:rPr>
        <w:t xml:space="preserve"> – 2.3</w:t>
      </w:r>
    </w:p>
    <w:p w:rsidR="00116B9C" w:rsidRDefault="00116B9C" w:rsidP="00116B9C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32 bit -- </w:t>
      </w:r>
      <w:r w:rsidRPr="00EA35A3">
        <w:rPr>
          <w:rFonts w:ascii="Calibri" w:hAnsi="Calibri"/>
          <w:color w:val="000000"/>
          <w:sz w:val="22"/>
          <w:szCs w:val="22"/>
        </w:rPr>
        <w:t>J:\ASG\RobotFramework\Installation_Files</w:t>
      </w:r>
      <w:r>
        <w:rPr>
          <w:rFonts w:ascii="Calibri" w:hAnsi="Calibri"/>
          <w:color w:val="000000"/>
          <w:sz w:val="22"/>
          <w:szCs w:val="22"/>
        </w:rPr>
        <w:t>\</w:t>
      </w:r>
      <w:r w:rsidRPr="00116B9C">
        <w:rPr>
          <w:rFonts w:ascii="Calibri" w:hAnsi="Calibri"/>
          <w:color w:val="000000"/>
          <w:sz w:val="22"/>
          <w:szCs w:val="22"/>
        </w:rPr>
        <w:t>lxml-2.3.win32-py2.6.exe</w:t>
      </w:r>
    </w:p>
    <w:p w:rsidR="00116B9C" w:rsidRPr="00116B9C" w:rsidRDefault="00116B9C" w:rsidP="00116B9C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 w:rsidRPr="00116B9C">
        <w:rPr>
          <w:rFonts w:ascii="Calibri" w:hAnsi="Calibri"/>
          <w:color w:val="000000"/>
          <w:sz w:val="22"/>
          <w:szCs w:val="22"/>
        </w:rPr>
        <w:t>64 bit -- J:\ASG\RobotFramework\Installation_Files\lxml-2.3.win-amd64-py2.6.exe</w:t>
      </w:r>
      <w:r>
        <w:rPr>
          <w:rFonts w:ascii="Calibri" w:hAnsi="Calibri"/>
          <w:color w:val="000000"/>
          <w:sz w:val="22"/>
          <w:szCs w:val="22"/>
        </w:rPr>
        <w:br/>
      </w:r>
    </w:p>
    <w:p w:rsidR="000028B3" w:rsidRDefault="000028B3" w:rsidP="000028B3">
      <w:pPr>
        <w:pStyle w:val="ListParagraph"/>
        <w:numPr>
          <w:ilvl w:val="0"/>
          <w:numId w:val="2"/>
        </w:num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Pythonnet</w:t>
      </w:r>
      <w:proofErr w:type="spellEnd"/>
      <w:r w:rsidR="0064408D">
        <w:rPr>
          <w:rFonts w:ascii="Calibri" w:hAnsi="Calibri"/>
          <w:color w:val="000000"/>
          <w:sz w:val="22"/>
          <w:szCs w:val="22"/>
        </w:rPr>
        <w:t xml:space="preserve"> – 2.0</w:t>
      </w:r>
    </w:p>
    <w:p w:rsidR="0064408D" w:rsidRDefault="0064408D" w:rsidP="0064408D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32 bit -- </w:t>
      </w:r>
      <w:r w:rsidRPr="00EA35A3">
        <w:rPr>
          <w:rFonts w:ascii="Calibri" w:hAnsi="Calibri"/>
          <w:color w:val="000000"/>
          <w:sz w:val="22"/>
          <w:szCs w:val="22"/>
        </w:rPr>
        <w:t>J:\ASG\RobotFramework\Installation_Files</w:t>
      </w:r>
      <w:r>
        <w:rPr>
          <w:rFonts w:ascii="Calibri" w:hAnsi="Calibri"/>
          <w:color w:val="000000"/>
          <w:sz w:val="22"/>
          <w:szCs w:val="22"/>
        </w:rPr>
        <w:t>\</w:t>
      </w:r>
      <w:r w:rsidRPr="0064408D">
        <w:rPr>
          <w:rFonts w:ascii="Calibri" w:hAnsi="Calibri"/>
          <w:color w:val="000000"/>
          <w:sz w:val="22"/>
          <w:szCs w:val="22"/>
        </w:rPr>
        <w:t>pythonnet-2.0dev.win32-py2.6.exe</w:t>
      </w:r>
    </w:p>
    <w:p w:rsidR="0064408D" w:rsidRDefault="0064408D" w:rsidP="0064408D">
      <w:pPr>
        <w:pStyle w:val="ListParagraph"/>
        <w:numPr>
          <w:ilvl w:val="1"/>
          <w:numId w:val="2"/>
        </w:num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r w:rsidRPr="00116B9C">
        <w:rPr>
          <w:rFonts w:ascii="Calibri" w:hAnsi="Calibri"/>
          <w:color w:val="000000"/>
          <w:sz w:val="22"/>
          <w:szCs w:val="22"/>
        </w:rPr>
        <w:t>64 bit -- J:\ASG\RobotFramework\Installation_Files\</w:t>
      </w:r>
      <w:r w:rsidRPr="0064408D">
        <w:rPr>
          <w:rFonts w:ascii="Calibri" w:hAnsi="Calibri"/>
          <w:color w:val="000000"/>
          <w:sz w:val="22"/>
          <w:szCs w:val="22"/>
        </w:rPr>
        <w:t>pythonnet-2.0dev.win-amd64-py2.6.exe</w:t>
      </w:r>
      <w:r>
        <w:rPr>
          <w:rFonts w:ascii="Calibri" w:hAnsi="Calibri"/>
          <w:color w:val="000000"/>
          <w:sz w:val="22"/>
          <w:szCs w:val="22"/>
        </w:rPr>
        <w:br/>
      </w:r>
    </w:p>
    <w:p w:rsidR="000028B3" w:rsidRDefault="000028B3" w:rsidP="000028B3">
      <w:pPr>
        <w:pStyle w:val="ListParagraph"/>
        <w:numPr>
          <w:ilvl w:val="0"/>
          <w:numId w:val="2"/>
        </w:num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Pyodbc</w:t>
      </w:r>
      <w:proofErr w:type="spellEnd"/>
      <w:r w:rsidR="0064408D">
        <w:rPr>
          <w:rFonts w:ascii="Calibri" w:hAnsi="Calibri"/>
          <w:color w:val="000000"/>
          <w:sz w:val="22"/>
          <w:szCs w:val="22"/>
        </w:rPr>
        <w:t xml:space="preserve"> – 3.0.7</w:t>
      </w:r>
    </w:p>
    <w:p w:rsidR="0064408D" w:rsidRDefault="0064408D" w:rsidP="00457620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32 bit -- </w:t>
      </w:r>
      <w:r w:rsidRPr="00EA35A3">
        <w:rPr>
          <w:rFonts w:ascii="Calibri" w:hAnsi="Calibri"/>
          <w:color w:val="000000"/>
          <w:sz w:val="22"/>
          <w:szCs w:val="22"/>
        </w:rPr>
        <w:t>J:\ASG\RobotFramework\Installation_Files</w:t>
      </w:r>
      <w:r>
        <w:rPr>
          <w:rFonts w:ascii="Calibri" w:hAnsi="Calibri"/>
          <w:color w:val="000000"/>
          <w:sz w:val="22"/>
          <w:szCs w:val="22"/>
        </w:rPr>
        <w:t>\</w:t>
      </w:r>
      <w:r w:rsidRPr="0064408D">
        <w:rPr>
          <w:rFonts w:ascii="Calibri" w:hAnsi="Calibri"/>
          <w:color w:val="000000"/>
          <w:sz w:val="22"/>
          <w:szCs w:val="22"/>
        </w:rPr>
        <w:t>pyodbc-3.0.7.win32-py2.6.exe</w:t>
      </w:r>
    </w:p>
    <w:p w:rsidR="0064408D" w:rsidRDefault="0064408D" w:rsidP="00457620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 w:rsidRPr="0064408D">
        <w:rPr>
          <w:rFonts w:ascii="Calibri" w:hAnsi="Calibri"/>
          <w:color w:val="000000"/>
          <w:sz w:val="22"/>
          <w:szCs w:val="22"/>
        </w:rPr>
        <w:t xml:space="preserve">64 bit -- J:\ASG\RobotFramework\Installation_Files\pyodbc-3.0.7.win-amd64-py2.6.exe </w:t>
      </w:r>
      <w:r>
        <w:rPr>
          <w:rFonts w:ascii="Calibri" w:hAnsi="Calibri"/>
          <w:color w:val="000000"/>
          <w:sz w:val="22"/>
          <w:szCs w:val="22"/>
        </w:rPr>
        <w:br/>
      </w:r>
    </w:p>
    <w:p w:rsidR="000028B3" w:rsidRDefault="000028B3" w:rsidP="0064408D">
      <w:pPr>
        <w:pStyle w:val="ListParagraph"/>
        <w:numPr>
          <w:ilvl w:val="0"/>
          <w:numId w:val="2"/>
        </w:num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proofErr w:type="spellStart"/>
      <w:r w:rsidRPr="0064408D">
        <w:rPr>
          <w:rFonts w:ascii="Calibri" w:hAnsi="Calibri"/>
          <w:color w:val="000000"/>
          <w:sz w:val="22"/>
          <w:szCs w:val="22"/>
        </w:rPr>
        <w:t>wxPython</w:t>
      </w:r>
      <w:proofErr w:type="spellEnd"/>
      <w:r w:rsidRPr="0064408D">
        <w:rPr>
          <w:rFonts w:ascii="Calibri" w:hAnsi="Calibri"/>
          <w:color w:val="000000"/>
          <w:sz w:val="22"/>
          <w:szCs w:val="22"/>
        </w:rPr>
        <w:t>(imaging python library for taking screenshots)</w:t>
      </w:r>
      <w:r w:rsidR="0064408D">
        <w:rPr>
          <w:rFonts w:ascii="Calibri" w:hAnsi="Calibri"/>
          <w:color w:val="000000"/>
          <w:sz w:val="22"/>
          <w:szCs w:val="22"/>
        </w:rPr>
        <w:t xml:space="preserve"> – 2.8</w:t>
      </w:r>
    </w:p>
    <w:p w:rsidR="0064408D" w:rsidRDefault="0064408D" w:rsidP="0064408D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32 bit -- </w:t>
      </w:r>
      <w:r w:rsidRPr="00EA35A3">
        <w:rPr>
          <w:rFonts w:ascii="Calibri" w:hAnsi="Calibri"/>
          <w:color w:val="000000"/>
          <w:sz w:val="22"/>
          <w:szCs w:val="22"/>
        </w:rPr>
        <w:t>J:\ASG\RobotFramework\Installation_Files</w:t>
      </w:r>
      <w:r>
        <w:rPr>
          <w:rFonts w:ascii="Calibri" w:hAnsi="Calibri"/>
          <w:color w:val="000000"/>
          <w:sz w:val="22"/>
          <w:szCs w:val="22"/>
        </w:rPr>
        <w:t>\</w:t>
      </w:r>
      <w:r w:rsidRPr="0064408D">
        <w:rPr>
          <w:rFonts w:ascii="Calibri" w:hAnsi="Calibri"/>
          <w:color w:val="000000"/>
          <w:sz w:val="22"/>
          <w:szCs w:val="22"/>
        </w:rPr>
        <w:t>wxPython2.8-win32-unicode-2.8.12.1-py26.exe</w:t>
      </w:r>
    </w:p>
    <w:p w:rsidR="0064408D" w:rsidRPr="0064408D" w:rsidRDefault="0064408D" w:rsidP="0064408D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 w:rsidRPr="0064408D">
        <w:rPr>
          <w:rFonts w:ascii="Calibri" w:hAnsi="Calibri"/>
          <w:color w:val="000000"/>
          <w:sz w:val="22"/>
          <w:szCs w:val="22"/>
        </w:rPr>
        <w:t>64 bit -- J:\ASG\RobotFramework\Installation_Files\wxPython2.8-win64-unicode-2.8.12.1-py26.exe</w:t>
      </w:r>
      <w:r>
        <w:rPr>
          <w:rFonts w:ascii="Calibri" w:hAnsi="Calibri"/>
          <w:color w:val="000000"/>
          <w:sz w:val="22"/>
          <w:szCs w:val="22"/>
        </w:rPr>
        <w:br/>
      </w:r>
    </w:p>
    <w:p w:rsidR="000028B3" w:rsidRDefault="000028B3" w:rsidP="000028B3">
      <w:pPr>
        <w:pStyle w:val="ListParagraph"/>
        <w:numPr>
          <w:ilvl w:val="0"/>
          <w:numId w:val="2"/>
        </w:num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r w:rsidRPr="000028B3">
        <w:rPr>
          <w:rFonts w:ascii="Calibri" w:hAnsi="Calibri"/>
          <w:color w:val="000000"/>
          <w:sz w:val="22"/>
          <w:szCs w:val="22"/>
        </w:rPr>
        <w:lastRenderedPageBreak/>
        <w:t>Robot Framework</w:t>
      </w:r>
      <w:r>
        <w:rPr>
          <w:rFonts w:ascii="Calibri" w:hAnsi="Calibri"/>
          <w:color w:val="000000"/>
          <w:sz w:val="22"/>
          <w:szCs w:val="22"/>
        </w:rPr>
        <w:t xml:space="preserve">(a </w:t>
      </w:r>
      <w:r w:rsidRPr="000028B3">
        <w:rPr>
          <w:rFonts w:ascii="Calibri" w:hAnsi="Calibri"/>
          <w:color w:val="000000"/>
          <w:sz w:val="22"/>
          <w:szCs w:val="22"/>
        </w:rPr>
        <w:t xml:space="preserve"> Python Module</w:t>
      </w:r>
      <w:r>
        <w:rPr>
          <w:rFonts w:ascii="Calibri" w:hAnsi="Calibri"/>
          <w:color w:val="000000"/>
          <w:sz w:val="22"/>
          <w:szCs w:val="22"/>
        </w:rPr>
        <w:t>)</w:t>
      </w:r>
      <w:r w:rsidR="00457620">
        <w:rPr>
          <w:rFonts w:ascii="Calibri" w:hAnsi="Calibri"/>
          <w:color w:val="000000"/>
          <w:sz w:val="22"/>
          <w:szCs w:val="22"/>
        </w:rPr>
        <w:t xml:space="preserve"> – 2.8.4</w:t>
      </w:r>
    </w:p>
    <w:p w:rsidR="00457620" w:rsidRDefault="00457620" w:rsidP="00457620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32 bit -- </w:t>
      </w:r>
      <w:r w:rsidRPr="00EA35A3">
        <w:rPr>
          <w:rFonts w:ascii="Calibri" w:hAnsi="Calibri"/>
          <w:color w:val="000000"/>
          <w:sz w:val="22"/>
          <w:szCs w:val="22"/>
        </w:rPr>
        <w:t>J:\ASG\RobotFramework\Installation_Files</w:t>
      </w:r>
      <w:r>
        <w:rPr>
          <w:rFonts w:ascii="Calibri" w:hAnsi="Calibri"/>
          <w:color w:val="000000"/>
          <w:sz w:val="22"/>
          <w:szCs w:val="22"/>
        </w:rPr>
        <w:t>\</w:t>
      </w:r>
      <w:r w:rsidRPr="00457620">
        <w:rPr>
          <w:rFonts w:ascii="Calibri" w:hAnsi="Calibri"/>
          <w:color w:val="000000"/>
          <w:sz w:val="22"/>
          <w:szCs w:val="22"/>
        </w:rPr>
        <w:t>robotframework-2.8.4.win32.exe</w:t>
      </w:r>
    </w:p>
    <w:p w:rsidR="00457620" w:rsidRPr="00457620" w:rsidRDefault="00457620" w:rsidP="00457620">
      <w:pPr>
        <w:pStyle w:val="ListParagraph"/>
        <w:numPr>
          <w:ilvl w:val="1"/>
          <w:numId w:val="2"/>
        </w:numPr>
        <w:spacing w:line="253" w:lineRule="atLeast"/>
        <w:rPr>
          <w:rFonts w:ascii="Calibri" w:hAnsi="Calibri"/>
          <w:color w:val="000000"/>
          <w:sz w:val="22"/>
          <w:szCs w:val="22"/>
        </w:rPr>
      </w:pPr>
      <w:r w:rsidRPr="0064408D">
        <w:rPr>
          <w:rFonts w:ascii="Calibri" w:hAnsi="Calibri"/>
          <w:color w:val="000000"/>
          <w:sz w:val="22"/>
          <w:szCs w:val="22"/>
        </w:rPr>
        <w:t>64 bit -- J:\ASG\RobotFramework\Installation_Files\</w:t>
      </w:r>
      <w:r w:rsidRPr="00457620">
        <w:rPr>
          <w:rFonts w:ascii="Calibri" w:hAnsi="Calibri"/>
          <w:color w:val="000000"/>
          <w:sz w:val="22"/>
          <w:szCs w:val="22"/>
        </w:rPr>
        <w:t>robotframework-2.8.4.win-amd64.exe</w:t>
      </w:r>
      <w:r>
        <w:rPr>
          <w:rFonts w:ascii="Calibri" w:hAnsi="Calibri"/>
          <w:color w:val="000000"/>
          <w:sz w:val="22"/>
          <w:szCs w:val="22"/>
        </w:rPr>
        <w:br/>
      </w:r>
    </w:p>
    <w:p w:rsidR="00EA35A3" w:rsidRDefault="00EA35A3" w:rsidP="000028B3">
      <w:pPr>
        <w:pStyle w:val="ListParagraph"/>
        <w:numPr>
          <w:ilvl w:val="0"/>
          <w:numId w:val="2"/>
        </w:num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SVN access – this is only needed, if tester wants to use shared keywords from others.</w:t>
      </w:r>
    </w:p>
    <w:p w:rsidR="000028B3" w:rsidRPr="000028B3" w:rsidRDefault="000028B3" w:rsidP="000028B3">
      <w:pPr>
        <w:pStyle w:val="ListParagraph"/>
        <w:spacing w:after="200" w:line="253" w:lineRule="atLeast"/>
        <w:ind w:left="765"/>
        <w:rPr>
          <w:rFonts w:ascii="Calibri" w:hAnsi="Calibri"/>
          <w:color w:val="000000"/>
          <w:sz w:val="22"/>
          <w:szCs w:val="22"/>
        </w:rPr>
      </w:pPr>
    </w:p>
    <w:p w:rsidR="00304EBE" w:rsidRPr="006C4955" w:rsidRDefault="00304EBE" w:rsidP="00304EBE">
      <w:pPr>
        <w:keepNext/>
        <w:spacing w:before="480" w:line="322" w:lineRule="atLeast"/>
        <w:outlineLvl w:val="0"/>
        <w:rPr>
          <w:rFonts w:ascii="Cambria" w:hAnsi="Cambria"/>
          <w:b/>
          <w:bCs/>
          <w:color w:val="FF0000"/>
          <w:kern w:val="36"/>
          <w:sz w:val="28"/>
          <w:szCs w:val="28"/>
        </w:rPr>
      </w:pPr>
      <w:r w:rsidRPr="0097077E">
        <w:rPr>
          <w:rFonts w:ascii="Cambria" w:hAnsi="Cambria"/>
          <w:b/>
          <w:bCs/>
          <w:color w:val="365F91"/>
          <w:kern w:val="36"/>
          <w:sz w:val="28"/>
          <w:szCs w:val="28"/>
        </w:rPr>
        <w:t>Installation</w:t>
      </w:r>
      <w:r>
        <w:rPr>
          <w:rFonts w:ascii="Cambria" w:hAnsi="Cambria"/>
          <w:b/>
          <w:bCs/>
          <w:color w:val="365F91"/>
          <w:kern w:val="36"/>
          <w:sz w:val="28"/>
          <w:szCs w:val="28"/>
        </w:rPr>
        <w:t xml:space="preserve"> – Linux</w:t>
      </w:r>
    </w:p>
    <w:p w:rsidR="00304EBE" w:rsidRPr="0097077E" w:rsidRDefault="00304EBE" w:rsidP="00304EBE">
      <w:pPr>
        <w:keepNext/>
        <w:spacing w:before="200" w:line="299" w:lineRule="atLeast"/>
        <w:outlineLvl w:val="1"/>
        <w:rPr>
          <w:rFonts w:ascii="Cambria" w:hAnsi="Cambria"/>
          <w:b/>
          <w:bCs/>
          <w:color w:val="4F81BD"/>
          <w:sz w:val="26"/>
          <w:szCs w:val="26"/>
        </w:rPr>
      </w:pPr>
      <w:r w:rsidRPr="0097077E">
        <w:rPr>
          <w:rFonts w:ascii="Cambria" w:hAnsi="Cambria"/>
          <w:b/>
          <w:bCs/>
          <w:color w:val="4F81BD"/>
          <w:sz w:val="26"/>
          <w:szCs w:val="26"/>
        </w:rPr>
        <w:t>Required Components</w:t>
      </w:r>
    </w:p>
    <w:p w:rsidR="00304EBE" w:rsidRPr="0097077E" w:rsidRDefault="00304EBE" w:rsidP="00304EBE">
      <w:p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r w:rsidRPr="0097077E">
        <w:rPr>
          <w:rFonts w:ascii="Calibri" w:hAnsi="Calibri"/>
          <w:color w:val="000000"/>
          <w:sz w:val="22"/>
          <w:szCs w:val="22"/>
        </w:rPr>
        <w:t xml:space="preserve">The following components are required in either 32 bit or 64 bit </w:t>
      </w:r>
      <w:r>
        <w:rPr>
          <w:rFonts w:ascii="Calibri" w:hAnsi="Calibri"/>
          <w:color w:val="000000"/>
          <w:sz w:val="22"/>
          <w:szCs w:val="22"/>
        </w:rPr>
        <w:t>and for either Python 2.6</w:t>
      </w:r>
    </w:p>
    <w:p w:rsidR="000028B3" w:rsidRPr="00304EBE" w:rsidRDefault="000028B3" w:rsidP="00304EBE">
      <w:pPr>
        <w:pStyle w:val="ListParagraph"/>
        <w:numPr>
          <w:ilvl w:val="0"/>
          <w:numId w:val="4"/>
        </w:num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bookmarkStart w:id="1" w:name="_GoBack"/>
      <w:bookmarkEnd w:id="1"/>
    </w:p>
    <w:p w:rsidR="000028B3" w:rsidRDefault="000028B3" w:rsidP="0097077E">
      <w:pPr>
        <w:spacing w:after="200" w:line="253" w:lineRule="atLeast"/>
        <w:ind w:left="360" w:hanging="360"/>
        <w:rPr>
          <w:rFonts w:ascii="Calibri" w:hAnsi="Calibri"/>
          <w:color w:val="000000"/>
          <w:sz w:val="22"/>
          <w:szCs w:val="22"/>
        </w:rPr>
      </w:pPr>
    </w:p>
    <w:p w:rsidR="00304EBE" w:rsidRDefault="00304EBE" w:rsidP="0097077E">
      <w:pPr>
        <w:spacing w:after="200" w:line="253" w:lineRule="atLeast"/>
        <w:ind w:left="360" w:hanging="360"/>
        <w:rPr>
          <w:rFonts w:ascii="Calibri" w:hAnsi="Calibri"/>
          <w:color w:val="000000"/>
          <w:sz w:val="22"/>
          <w:szCs w:val="22"/>
        </w:rPr>
      </w:pPr>
    </w:p>
    <w:p w:rsidR="00304EBE" w:rsidRPr="0097077E" w:rsidRDefault="00304EBE" w:rsidP="0097077E">
      <w:pPr>
        <w:spacing w:after="200" w:line="253" w:lineRule="atLeast"/>
        <w:ind w:left="360" w:hanging="360"/>
        <w:rPr>
          <w:rFonts w:ascii="Calibri" w:hAnsi="Calibri"/>
          <w:color w:val="000000"/>
          <w:sz w:val="22"/>
          <w:szCs w:val="22"/>
        </w:rPr>
      </w:pPr>
    </w:p>
    <w:p w:rsidR="0097077E" w:rsidRPr="0097077E" w:rsidRDefault="0097077E" w:rsidP="0097077E">
      <w:pPr>
        <w:spacing w:after="200" w:line="253" w:lineRule="atLeast"/>
        <w:rPr>
          <w:rFonts w:ascii="Calibri" w:hAnsi="Calibri"/>
          <w:color w:val="000000"/>
          <w:sz w:val="22"/>
          <w:szCs w:val="22"/>
        </w:rPr>
      </w:pPr>
      <w:r w:rsidRPr="0097077E">
        <w:rPr>
          <w:rFonts w:ascii="Calibri" w:hAnsi="Calibri"/>
          <w:color w:val="000000"/>
          <w:sz w:val="22"/>
          <w:szCs w:val="22"/>
        </w:rPr>
        <w:t>TAP/Robot can be installed for use on just one single machine or for a master/agent setup. For use on just a single machine, follow the steps for ‘Robot Master’ below. For a master/agent setup, follow the ‘Robot Master’ steps on the master machine and the ‘Robot Agent Remote Server’ on the remote machine.</w:t>
      </w:r>
    </w:p>
    <w:p w:rsidR="00F315E5" w:rsidRDefault="00F315E5"/>
    <w:p w:rsidR="000028B3" w:rsidRDefault="000028B3"/>
    <w:p w:rsidR="000028B3" w:rsidRDefault="000028B3"/>
    <w:p w:rsidR="000028B3" w:rsidRDefault="000028B3"/>
    <w:p w:rsidR="000028B3" w:rsidRDefault="000028B3">
      <w:r>
        <w:t>*Notes –</w:t>
      </w:r>
    </w:p>
    <w:p w:rsidR="000028B3" w:rsidRDefault="000028B3" w:rsidP="000028B3">
      <w:pPr>
        <w:pStyle w:val="ListParagraph"/>
        <w:numPr>
          <w:ilvl w:val="0"/>
          <w:numId w:val="3"/>
        </w:numPr>
      </w:pPr>
      <w:r>
        <w:lastRenderedPageBreak/>
        <w:t>In installation, default keywords.py needs to be replaced with a custom keywords.py</w:t>
      </w:r>
    </w:p>
    <w:sectPr w:rsidR="000028B3" w:rsidSect="001B5BD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0F0C"/>
    <w:multiLevelType w:val="hybridMultilevel"/>
    <w:tmpl w:val="7FE029D4"/>
    <w:lvl w:ilvl="0" w:tplc="0114D05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85527"/>
    <w:multiLevelType w:val="hybridMultilevel"/>
    <w:tmpl w:val="15BAC17A"/>
    <w:lvl w:ilvl="0" w:tplc="0114D05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D68EE"/>
    <w:multiLevelType w:val="hybridMultilevel"/>
    <w:tmpl w:val="2CD44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A6F9B"/>
    <w:multiLevelType w:val="hybridMultilevel"/>
    <w:tmpl w:val="C3C60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E5"/>
    <w:rsid w:val="000028B3"/>
    <w:rsid w:val="000045F5"/>
    <w:rsid w:val="0001372E"/>
    <w:rsid w:val="00022DA5"/>
    <w:rsid w:val="000379DF"/>
    <w:rsid w:val="00055694"/>
    <w:rsid w:val="00091135"/>
    <w:rsid w:val="0009625B"/>
    <w:rsid w:val="000A1AA9"/>
    <w:rsid w:val="000A6852"/>
    <w:rsid w:val="000B0F12"/>
    <w:rsid w:val="000D4B88"/>
    <w:rsid w:val="000D643D"/>
    <w:rsid w:val="000E3CA4"/>
    <w:rsid w:val="00116B9C"/>
    <w:rsid w:val="0013503A"/>
    <w:rsid w:val="00135A75"/>
    <w:rsid w:val="00152A04"/>
    <w:rsid w:val="00184CA1"/>
    <w:rsid w:val="001A3B7C"/>
    <w:rsid w:val="001B5BD8"/>
    <w:rsid w:val="001C32D0"/>
    <w:rsid w:val="0020603A"/>
    <w:rsid w:val="0021713E"/>
    <w:rsid w:val="002663E9"/>
    <w:rsid w:val="00272883"/>
    <w:rsid w:val="00273B7D"/>
    <w:rsid w:val="00293261"/>
    <w:rsid w:val="002F08EE"/>
    <w:rsid w:val="00304EBE"/>
    <w:rsid w:val="00335B06"/>
    <w:rsid w:val="00352742"/>
    <w:rsid w:val="0035295F"/>
    <w:rsid w:val="00357436"/>
    <w:rsid w:val="00370957"/>
    <w:rsid w:val="00370D77"/>
    <w:rsid w:val="0037215B"/>
    <w:rsid w:val="00384F15"/>
    <w:rsid w:val="003A66AC"/>
    <w:rsid w:val="003A699E"/>
    <w:rsid w:val="003C5752"/>
    <w:rsid w:val="003D3E97"/>
    <w:rsid w:val="00406FDD"/>
    <w:rsid w:val="0041228D"/>
    <w:rsid w:val="004126CE"/>
    <w:rsid w:val="00430A5B"/>
    <w:rsid w:val="004535A0"/>
    <w:rsid w:val="00457620"/>
    <w:rsid w:val="0046500A"/>
    <w:rsid w:val="00465A01"/>
    <w:rsid w:val="004A3294"/>
    <w:rsid w:val="004C1F38"/>
    <w:rsid w:val="004D326B"/>
    <w:rsid w:val="00501061"/>
    <w:rsid w:val="00502E1C"/>
    <w:rsid w:val="00532DF1"/>
    <w:rsid w:val="00534526"/>
    <w:rsid w:val="0054651F"/>
    <w:rsid w:val="00575B10"/>
    <w:rsid w:val="00586CDD"/>
    <w:rsid w:val="0058754D"/>
    <w:rsid w:val="005975CC"/>
    <w:rsid w:val="005F1D42"/>
    <w:rsid w:val="0064408D"/>
    <w:rsid w:val="0065205D"/>
    <w:rsid w:val="00657770"/>
    <w:rsid w:val="00667CBE"/>
    <w:rsid w:val="006742BC"/>
    <w:rsid w:val="00686025"/>
    <w:rsid w:val="00694E6A"/>
    <w:rsid w:val="006B3B18"/>
    <w:rsid w:val="006C4955"/>
    <w:rsid w:val="00720410"/>
    <w:rsid w:val="00742868"/>
    <w:rsid w:val="00761C55"/>
    <w:rsid w:val="00772658"/>
    <w:rsid w:val="007800BF"/>
    <w:rsid w:val="00784B6D"/>
    <w:rsid w:val="0079464E"/>
    <w:rsid w:val="007B7CE4"/>
    <w:rsid w:val="007C5CE9"/>
    <w:rsid w:val="007D177F"/>
    <w:rsid w:val="007D70E5"/>
    <w:rsid w:val="008002E9"/>
    <w:rsid w:val="00807323"/>
    <w:rsid w:val="008220C3"/>
    <w:rsid w:val="00841D2F"/>
    <w:rsid w:val="00854E74"/>
    <w:rsid w:val="00874B15"/>
    <w:rsid w:val="00893827"/>
    <w:rsid w:val="008B2D64"/>
    <w:rsid w:val="008B4AA9"/>
    <w:rsid w:val="008B5AFC"/>
    <w:rsid w:val="008C0B8F"/>
    <w:rsid w:val="008D64E9"/>
    <w:rsid w:val="008E0EDF"/>
    <w:rsid w:val="008E14BD"/>
    <w:rsid w:val="008F24A9"/>
    <w:rsid w:val="00930B0C"/>
    <w:rsid w:val="00934344"/>
    <w:rsid w:val="0096008E"/>
    <w:rsid w:val="0097077E"/>
    <w:rsid w:val="009735DF"/>
    <w:rsid w:val="00984B4B"/>
    <w:rsid w:val="009D22FC"/>
    <w:rsid w:val="00A100DF"/>
    <w:rsid w:val="00A23563"/>
    <w:rsid w:val="00A55808"/>
    <w:rsid w:val="00AE31C5"/>
    <w:rsid w:val="00B15047"/>
    <w:rsid w:val="00B3613B"/>
    <w:rsid w:val="00B64095"/>
    <w:rsid w:val="00BB6E9E"/>
    <w:rsid w:val="00BD4AA3"/>
    <w:rsid w:val="00BD5564"/>
    <w:rsid w:val="00C13421"/>
    <w:rsid w:val="00C71419"/>
    <w:rsid w:val="00C76970"/>
    <w:rsid w:val="00CD6712"/>
    <w:rsid w:val="00D023D9"/>
    <w:rsid w:val="00D44D66"/>
    <w:rsid w:val="00D55E17"/>
    <w:rsid w:val="00DC7B3F"/>
    <w:rsid w:val="00DF3F2B"/>
    <w:rsid w:val="00E142A2"/>
    <w:rsid w:val="00E3409F"/>
    <w:rsid w:val="00E355AD"/>
    <w:rsid w:val="00E406CB"/>
    <w:rsid w:val="00E43340"/>
    <w:rsid w:val="00E46805"/>
    <w:rsid w:val="00E71B1F"/>
    <w:rsid w:val="00E736F2"/>
    <w:rsid w:val="00E75A43"/>
    <w:rsid w:val="00E86FB1"/>
    <w:rsid w:val="00E90889"/>
    <w:rsid w:val="00EA35A3"/>
    <w:rsid w:val="00EB7F51"/>
    <w:rsid w:val="00EF480D"/>
    <w:rsid w:val="00F07C4D"/>
    <w:rsid w:val="00F212D4"/>
    <w:rsid w:val="00F315E5"/>
    <w:rsid w:val="00F41BE0"/>
    <w:rsid w:val="00F73FC3"/>
    <w:rsid w:val="00F865B0"/>
    <w:rsid w:val="00FA6E8A"/>
    <w:rsid w:val="00FC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707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07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7E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077E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077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70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707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07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7E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077E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077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7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DC0A325B</Template>
  <TotalTime>115</TotalTime>
  <Pages>3</Pages>
  <Words>239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Gu, Han</dc:creator>
  <cp:lastModifiedBy>Gu, Han</cp:lastModifiedBy>
  <cp:revision>10</cp:revision>
  <dcterms:created xsi:type="dcterms:W3CDTF">2014-02-25T21:35:00Z</dcterms:created>
  <dcterms:modified xsi:type="dcterms:W3CDTF">2014-05-21T20:09:00Z</dcterms:modified>
</cp:coreProperties>
</file>